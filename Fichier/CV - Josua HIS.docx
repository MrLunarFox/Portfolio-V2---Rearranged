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75"/>
        <w:gridCol w:w="380"/>
        <w:gridCol w:w="576"/>
        <w:gridCol w:w="3108"/>
      </w:tblGrid>
      <w:tr w:rsidR="00373FC8" w:rsidRPr="001D6F57" w14:paraId="27B1FCFE" w14:textId="77777777" w:rsidTr="00DE6B5A">
        <w:trPr>
          <w:trHeight w:val="559"/>
        </w:trPr>
        <w:tc>
          <w:tcPr>
            <w:tcW w:w="2574" w:type="pct"/>
            <w:vMerge w:val="restart"/>
          </w:tcPr>
          <w:p w14:paraId="3F62BE8C" w14:textId="57CBC609" w:rsidR="00CB1D3C" w:rsidRPr="001D6F57" w:rsidRDefault="0098591C" w:rsidP="00D8505D">
            <w:pPr>
              <w:pStyle w:val="Titre"/>
              <w:rPr>
                <w:lang w:val="fr-FR"/>
              </w:rPr>
            </w:pPr>
            <w:r>
              <w:rPr>
                <w:lang w:val="fr-FR"/>
              </w:rPr>
              <w:t>Josua</w:t>
            </w:r>
          </w:p>
          <w:p w14:paraId="4A34E856" w14:textId="16A724F1" w:rsidR="00CB1D3C" w:rsidRPr="001D6F57" w:rsidRDefault="0098591C" w:rsidP="00D8505D">
            <w:pPr>
              <w:pStyle w:val="Sous-titre"/>
              <w:rPr>
                <w:lang w:val="fr-FR"/>
              </w:rPr>
            </w:pPr>
            <w:r>
              <w:rPr>
                <w:lang w:val="fr-FR"/>
              </w:rPr>
              <w:t>HIS</w:t>
            </w:r>
          </w:p>
        </w:tc>
        <w:tc>
          <w:tcPr>
            <w:tcW w:w="254" w:type="pct"/>
          </w:tcPr>
          <w:p w14:paraId="6AC1FF29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2F66B285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tcBorders>
              <w:bottom w:val="single" w:sz="4" w:space="0" w:color="3A8C95" w:themeColor="accent5" w:themeShade="80"/>
            </w:tcBorders>
          </w:tcPr>
          <w:p w14:paraId="11DB5E01" w14:textId="04C15DAB" w:rsidR="00CB1D3C" w:rsidRPr="001D6F57" w:rsidRDefault="0098591C" w:rsidP="006C0673">
            <w:pPr>
              <w:pStyle w:val="Titre3"/>
              <w:rPr>
                <w:lang w:val="fr-FR"/>
              </w:rPr>
            </w:pPr>
            <w:r>
              <w:rPr>
                <w:lang w:val="fr-FR"/>
              </w:rPr>
              <w:t>Etudiant</w:t>
            </w:r>
          </w:p>
        </w:tc>
      </w:tr>
      <w:tr w:rsidR="00025D23" w:rsidRPr="001D6F57" w14:paraId="7F422E7D" w14:textId="77777777" w:rsidTr="00DE6B5A">
        <w:trPr>
          <w:trHeight w:val="558"/>
        </w:trPr>
        <w:tc>
          <w:tcPr>
            <w:tcW w:w="2574" w:type="pct"/>
            <w:vMerge/>
          </w:tcPr>
          <w:p w14:paraId="724371B0" w14:textId="77777777" w:rsidR="00CB1D3C" w:rsidRPr="001D6F57" w:rsidRDefault="00CB1D3C" w:rsidP="003E7783">
            <w:pPr>
              <w:pStyle w:val="Titre1"/>
              <w:ind w:left="-113"/>
              <w:rPr>
                <w:lang w:val="fr-FR"/>
              </w:rPr>
            </w:pPr>
          </w:p>
        </w:tc>
        <w:tc>
          <w:tcPr>
            <w:tcW w:w="254" w:type="pct"/>
          </w:tcPr>
          <w:p w14:paraId="206D6FD7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21684B2C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9189613" w14:textId="1D847F8D" w:rsidR="00CB1D3C" w:rsidRPr="001D6F57" w:rsidRDefault="0098591C" w:rsidP="005E0657">
            <w:pPr>
              <w:pStyle w:val="Titre4"/>
              <w:rPr>
                <w:lang w:val="fr-FR"/>
              </w:rPr>
            </w:pPr>
            <w:r>
              <w:rPr>
                <w:lang w:val="fr-FR"/>
              </w:rPr>
              <w:t>BTS SIO option SLAM</w:t>
            </w:r>
          </w:p>
        </w:tc>
      </w:tr>
      <w:tr w:rsidR="00025D23" w:rsidRPr="001D6F57" w14:paraId="2C96C5B6" w14:textId="77777777" w:rsidTr="00DE6B5A">
        <w:trPr>
          <w:trHeight w:val="1191"/>
        </w:trPr>
        <w:tc>
          <w:tcPr>
            <w:tcW w:w="2574" w:type="pct"/>
            <w:vMerge/>
          </w:tcPr>
          <w:p w14:paraId="28FE7E94" w14:textId="77777777" w:rsidR="00CB1D3C" w:rsidRPr="001D6F57" w:rsidRDefault="00CB1D3C" w:rsidP="003E7783">
            <w:pPr>
              <w:pStyle w:val="Titre1"/>
              <w:ind w:left="-113"/>
              <w:rPr>
                <w:lang w:val="fr-FR"/>
              </w:rPr>
            </w:pPr>
          </w:p>
        </w:tc>
        <w:tc>
          <w:tcPr>
            <w:tcW w:w="254" w:type="pct"/>
          </w:tcPr>
          <w:p w14:paraId="464AAF55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3A35393B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tcBorders>
              <w:top w:val="single" w:sz="4" w:space="0" w:color="3A8C95" w:themeColor="accent5" w:themeShade="80"/>
            </w:tcBorders>
          </w:tcPr>
          <w:p w14:paraId="26E14EBF" w14:textId="24921A56" w:rsidR="00CB1D3C" w:rsidRPr="001D6F57" w:rsidRDefault="00CB1D3C" w:rsidP="008D4A99">
            <w:pPr>
              <w:pStyle w:val="Titre5"/>
              <w:rPr>
                <w:lang w:val="fr-FR"/>
              </w:rPr>
            </w:pPr>
          </w:p>
        </w:tc>
      </w:tr>
      <w:tr w:rsidR="00025D23" w:rsidRPr="001D6F57" w14:paraId="0DD93496" w14:textId="77777777" w:rsidTr="00DE6B5A">
        <w:trPr>
          <w:trHeight w:val="850"/>
        </w:trPr>
        <w:tc>
          <w:tcPr>
            <w:tcW w:w="2574" w:type="pct"/>
            <w:vAlign w:val="center"/>
          </w:tcPr>
          <w:p w14:paraId="2F2BA62B" w14:textId="77777777" w:rsidR="00CB1D3C" w:rsidRPr="001D6F57" w:rsidRDefault="00000000" w:rsidP="00D8505D">
            <w:pPr>
              <w:pStyle w:val="Titre1"/>
              <w:rPr>
                <w:lang w:val="fr-FR"/>
              </w:rPr>
            </w:pPr>
            <w:sdt>
              <w:sdtPr>
                <w:rPr>
                  <w:lang w:val="fr-FR"/>
                </w:rPr>
                <w:id w:val="-1357266435"/>
                <w:placeholder>
                  <w:docPart w:val="417FA331818047A6BC1311BEF49E5379"/>
                </w:placeholder>
                <w:temporary/>
                <w:showingPlcHdr/>
                <w15:appearance w15:val="hidden"/>
              </w:sdtPr>
              <w:sdtContent>
                <w:r w:rsidR="00C45D7E" w:rsidRPr="001D6F57">
                  <w:rPr>
                    <w:lang w:val="fr-FR" w:bidi="fr-FR"/>
                  </w:rPr>
                  <w:t>PROFIL</w:t>
                </w:r>
              </w:sdtContent>
            </w:sdt>
          </w:p>
        </w:tc>
        <w:tc>
          <w:tcPr>
            <w:tcW w:w="254" w:type="pct"/>
          </w:tcPr>
          <w:p w14:paraId="38928B4D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68F6CDFB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vAlign w:val="center"/>
          </w:tcPr>
          <w:p w14:paraId="5F48FB2F" w14:textId="77777777" w:rsidR="00CB1D3C" w:rsidRPr="001D6F57" w:rsidRDefault="00000000" w:rsidP="00D8505D">
            <w:pPr>
              <w:pStyle w:val="Titre1"/>
              <w:rPr>
                <w:rFonts w:asciiTheme="minorHAnsi" w:hAnsiTheme="minorHAnsi"/>
                <w:lang w:val="fr-FR"/>
              </w:rPr>
            </w:pPr>
            <w:sdt>
              <w:sdtPr>
                <w:rPr>
                  <w:lang w:val="fr-FR"/>
                </w:rPr>
                <w:id w:val="-797608129"/>
                <w:placeholder>
                  <w:docPart w:val="61B4C4857F8C43289A4A11EDAC8262AA"/>
                </w:placeholder>
                <w:temporary/>
                <w:showingPlcHdr/>
                <w15:appearance w15:val="hidden"/>
              </w:sdtPr>
              <w:sdtContent>
                <w:r w:rsidR="00C45D7E" w:rsidRPr="001D6F57">
                  <w:rPr>
                    <w:lang w:val="fr-FR" w:bidi="fr-FR"/>
                  </w:rPr>
                  <w:t>COORDONNÉES</w:t>
                </w:r>
              </w:sdtContent>
            </w:sdt>
          </w:p>
        </w:tc>
      </w:tr>
      <w:tr w:rsidR="00E35010" w:rsidRPr="001D6F57" w14:paraId="561D5D97" w14:textId="77777777" w:rsidTr="00DE6B5A">
        <w:trPr>
          <w:trHeight w:val="639"/>
        </w:trPr>
        <w:tc>
          <w:tcPr>
            <w:tcW w:w="2574" w:type="pct"/>
            <w:vMerge w:val="restart"/>
            <w:vAlign w:val="center"/>
          </w:tcPr>
          <w:p w14:paraId="60C3114B" w14:textId="60EB4449" w:rsidR="008D4A99" w:rsidRPr="0098591C" w:rsidRDefault="0098591C" w:rsidP="008D4A99">
            <w:pPr>
              <w:rPr>
                <w:lang w:val="fr-FR"/>
              </w:rPr>
            </w:pPr>
            <w:r w:rsidRPr="0098591C">
              <w:rPr>
                <w:lang w:val="fr-FR"/>
              </w:rPr>
              <w:t xml:space="preserve">En tant qu'étudiant en BTS SIO SLAM, j'ai acquis des compétences en développement web, y compris la création de sites web dynamiques et interactifs. J'ai une expérience pratique avec des technologies </w:t>
            </w:r>
            <w:proofErr w:type="spellStart"/>
            <w:r w:rsidRPr="0098591C">
              <w:rPr>
                <w:lang w:val="fr-FR"/>
              </w:rPr>
              <w:t>front-end</w:t>
            </w:r>
            <w:proofErr w:type="spellEnd"/>
            <w:r w:rsidRPr="0098591C">
              <w:rPr>
                <w:lang w:val="fr-FR"/>
              </w:rPr>
              <w:t xml:space="preserve"> (HTML, CSS) et </w:t>
            </w:r>
            <w:proofErr w:type="spellStart"/>
            <w:r w:rsidRPr="0098591C">
              <w:rPr>
                <w:lang w:val="fr-FR"/>
              </w:rPr>
              <w:t>back-end</w:t>
            </w:r>
            <w:proofErr w:type="spellEnd"/>
            <w:r w:rsidRPr="0098591C">
              <w:rPr>
                <w:lang w:val="fr-FR"/>
              </w:rPr>
              <w:t xml:space="preserve"> (PHP, MySQL). Je suis créatif, axé sur l'expérience utilisateur et passionné par la conception de solutions web innovantes.</w:t>
            </w:r>
          </w:p>
        </w:tc>
        <w:tc>
          <w:tcPr>
            <w:tcW w:w="254" w:type="pct"/>
            <w:vMerge w:val="restart"/>
          </w:tcPr>
          <w:p w14:paraId="367B49EE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203" w:type="pct"/>
            <w:vMerge w:val="restart"/>
            <w:vAlign w:val="center"/>
          </w:tcPr>
          <w:p w14:paraId="32D00794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308" w:type="pct"/>
            <w:vAlign w:val="center"/>
          </w:tcPr>
          <w:p w14:paraId="71BF839E" w14:textId="77777777" w:rsidR="008D4A99" w:rsidRPr="001D6F57" w:rsidRDefault="008D4A99" w:rsidP="00E270D1">
            <w:pPr>
              <w:rPr>
                <w:lang w:val="fr-FR"/>
              </w:rPr>
            </w:pPr>
            <w:r w:rsidRPr="001D6F57">
              <w:rPr>
                <w:noProof/>
                <w:lang w:val="fr-FR" w:bidi="fr-FR"/>
              </w:rPr>
              <w:drawing>
                <wp:inline distT="0" distB="0" distL="0" distR="0" wp14:anchorId="69BD1EB3" wp14:editId="174FA1A1">
                  <wp:extent cx="175260" cy="120015"/>
                  <wp:effectExtent l="0" t="0" r="0" b="0"/>
                  <wp:docPr id="2" name="Graphisme 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pct"/>
            <w:vAlign w:val="center"/>
          </w:tcPr>
          <w:p w14:paraId="5B292FD8" w14:textId="15B04681" w:rsidR="008D4A99" w:rsidRPr="001D6F57" w:rsidRDefault="0098591C" w:rsidP="00E270D1">
            <w:pPr>
              <w:pStyle w:val="Contact1"/>
              <w:rPr>
                <w:lang w:val="fr-FR"/>
              </w:rPr>
            </w:pPr>
            <w:r w:rsidRPr="0098591C">
              <w:rPr>
                <w:sz w:val="24"/>
                <w:szCs w:val="16"/>
                <w:lang w:val="fr-FR"/>
              </w:rPr>
              <w:t>06.50.30.62.22</w:t>
            </w:r>
          </w:p>
        </w:tc>
      </w:tr>
      <w:tr w:rsidR="00E35010" w:rsidRPr="0098591C" w14:paraId="45B1B8A6" w14:textId="77777777" w:rsidTr="00DE6B5A">
        <w:trPr>
          <w:trHeight w:val="637"/>
        </w:trPr>
        <w:tc>
          <w:tcPr>
            <w:tcW w:w="2574" w:type="pct"/>
            <w:vMerge/>
            <w:vAlign w:val="center"/>
          </w:tcPr>
          <w:p w14:paraId="3F9C47D1" w14:textId="77777777" w:rsidR="008D4A99" w:rsidRPr="001D6F57" w:rsidRDefault="008D4A99" w:rsidP="008D4A99">
            <w:pPr>
              <w:rPr>
                <w:lang w:val="fr-FR"/>
              </w:rPr>
            </w:pPr>
          </w:p>
        </w:tc>
        <w:tc>
          <w:tcPr>
            <w:tcW w:w="254" w:type="pct"/>
            <w:vMerge/>
          </w:tcPr>
          <w:p w14:paraId="697BEE39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203" w:type="pct"/>
            <w:vMerge/>
            <w:vAlign w:val="center"/>
          </w:tcPr>
          <w:p w14:paraId="526EDD9E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308" w:type="pct"/>
            <w:vAlign w:val="center"/>
          </w:tcPr>
          <w:p w14:paraId="0238D93C" w14:textId="5599A488" w:rsidR="008D4A99" w:rsidRPr="001D6F57" w:rsidRDefault="0098591C" w:rsidP="00E270D1">
            <w:pPr>
              <w:rPr>
                <w:lang w:val="fr-FR"/>
              </w:rPr>
            </w:pPr>
            <w:r w:rsidRPr="0098591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999999" w:themeColor="background2"/>
                <w:lang w:val="fr-FR"/>
              </w:rPr>
              <mc:AlternateContent>
                <mc:Choice Requires="w16se">
                  <w16se:symEx w16se:font="Segoe UI Emoji" w16se:char="1F3E0"/>
                </mc:Choice>
                <mc:Fallback>
                  <w:t>🏠</w:t>
                </mc:Fallback>
              </mc:AlternateContent>
            </w:r>
          </w:p>
        </w:tc>
        <w:tc>
          <w:tcPr>
            <w:tcW w:w="1661" w:type="pct"/>
            <w:vAlign w:val="center"/>
          </w:tcPr>
          <w:p w14:paraId="59F27650" w14:textId="7A2815A0" w:rsidR="008D4A99" w:rsidRPr="001D6F57" w:rsidRDefault="0098591C" w:rsidP="00025D23">
            <w:pPr>
              <w:pStyle w:val="Contact1"/>
              <w:rPr>
                <w:lang w:val="fr-FR"/>
              </w:rPr>
            </w:pPr>
            <w:r w:rsidRPr="0098591C">
              <w:rPr>
                <w:sz w:val="20"/>
                <w:szCs w:val="12"/>
                <w:lang w:val="fr-FR"/>
              </w:rPr>
              <w:t xml:space="preserve">64 rue Jean Mermoz, </w:t>
            </w:r>
            <w:r>
              <w:rPr>
                <w:sz w:val="20"/>
                <w:szCs w:val="12"/>
                <w:lang w:val="fr-FR"/>
              </w:rPr>
              <w:t xml:space="preserve">78130, </w:t>
            </w:r>
            <w:r w:rsidRPr="0098591C">
              <w:rPr>
                <w:sz w:val="20"/>
                <w:szCs w:val="12"/>
                <w:lang w:val="fr-FR"/>
              </w:rPr>
              <w:t>Les Mureaux</w:t>
            </w:r>
          </w:p>
        </w:tc>
      </w:tr>
      <w:tr w:rsidR="00E35010" w:rsidRPr="001D6F57" w14:paraId="49DC26E1" w14:textId="77777777" w:rsidTr="00DE6B5A">
        <w:trPr>
          <w:trHeight w:val="637"/>
        </w:trPr>
        <w:tc>
          <w:tcPr>
            <w:tcW w:w="2574" w:type="pct"/>
            <w:vMerge/>
            <w:vAlign w:val="center"/>
          </w:tcPr>
          <w:p w14:paraId="4E05A420" w14:textId="77777777" w:rsidR="008D4A99" w:rsidRPr="001D6F57" w:rsidRDefault="008D4A99" w:rsidP="008D4A99">
            <w:pPr>
              <w:rPr>
                <w:lang w:val="fr-FR"/>
              </w:rPr>
            </w:pPr>
          </w:p>
        </w:tc>
        <w:tc>
          <w:tcPr>
            <w:tcW w:w="254" w:type="pct"/>
            <w:vMerge/>
          </w:tcPr>
          <w:p w14:paraId="49764813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203" w:type="pct"/>
            <w:vMerge/>
            <w:vAlign w:val="center"/>
          </w:tcPr>
          <w:p w14:paraId="59B7E2AF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308" w:type="pct"/>
            <w:vAlign w:val="center"/>
          </w:tcPr>
          <w:p w14:paraId="7E802EFC" w14:textId="77777777" w:rsidR="008D4A99" w:rsidRPr="001D6F57" w:rsidRDefault="008D4A99" w:rsidP="00E270D1">
            <w:pPr>
              <w:rPr>
                <w:lang w:val="fr-FR"/>
              </w:rPr>
            </w:pPr>
            <w:r w:rsidRPr="001D6F57">
              <w:rPr>
                <w:noProof/>
                <w:lang w:val="fr-FR" w:bidi="fr-FR"/>
              </w:rPr>
              <w:drawing>
                <wp:inline distT="0" distB="0" distL="0" distR="0" wp14:anchorId="742C41E1" wp14:editId="60E843A1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pct"/>
            <w:vAlign w:val="center"/>
          </w:tcPr>
          <w:p w14:paraId="16976A77" w14:textId="7B5478B9" w:rsidR="008D4A99" w:rsidRPr="001D6F57" w:rsidRDefault="0098591C" w:rsidP="00025D23">
            <w:pPr>
              <w:pStyle w:val="Contact2"/>
              <w:rPr>
                <w:lang w:val="fr-FR"/>
              </w:rPr>
            </w:pPr>
            <w:hyperlink r:id="rId14" w:history="1">
              <w:r>
                <w:rPr>
                  <w:rStyle w:val="Lienhypertexte"/>
                  <w:lang w:val="fr-FR"/>
                </w:rPr>
                <w:t>hisjosuapro@gmail.com</w:t>
              </w:r>
            </w:hyperlink>
          </w:p>
        </w:tc>
      </w:tr>
      <w:tr w:rsidR="00E35010" w:rsidRPr="0098591C" w14:paraId="3D865DFF" w14:textId="77777777" w:rsidTr="00DE6B5A">
        <w:trPr>
          <w:trHeight w:val="637"/>
        </w:trPr>
        <w:tc>
          <w:tcPr>
            <w:tcW w:w="2574" w:type="pct"/>
            <w:vMerge/>
            <w:vAlign w:val="center"/>
          </w:tcPr>
          <w:p w14:paraId="1DCC62CD" w14:textId="77777777" w:rsidR="008D4A99" w:rsidRPr="001D6F57" w:rsidRDefault="008D4A99" w:rsidP="008D4A99">
            <w:pPr>
              <w:rPr>
                <w:lang w:val="fr-FR"/>
              </w:rPr>
            </w:pPr>
          </w:p>
        </w:tc>
        <w:tc>
          <w:tcPr>
            <w:tcW w:w="254" w:type="pct"/>
            <w:vMerge/>
          </w:tcPr>
          <w:p w14:paraId="44F71CE0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203" w:type="pct"/>
            <w:vMerge/>
            <w:vAlign w:val="center"/>
          </w:tcPr>
          <w:p w14:paraId="571BA560" w14:textId="77777777" w:rsidR="008D4A99" w:rsidRPr="001D6F57" w:rsidRDefault="008D4A99">
            <w:pPr>
              <w:rPr>
                <w:lang w:val="fr-FR"/>
              </w:rPr>
            </w:pPr>
          </w:p>
        </w:tc>
        <w:tc>
          <w:tcPr>
            <w:tcW w:w="308" w:type="pct"/>
            <w:vAlign w:val="center"/>
          </w:tcPr>
          <w:p w14:paraId="5AA43235" w14:textId="77777777" w:rsidR="008D4A99" w:rsidRPr="001D6F57" w:rsidRDefault="008D4A99" w:rsidP="00E270D1">
            <w:pPr>
              <w:rPr>
                <w:lang w:val="fr-FR"/>
              </w:rPr>
            </w:pPr>
            <w:r w:rsidRPr="001D6F57">
              <w:rPr>
                <w:noProof/>
                <w:lang w:val="fr-FR" w:bidi="fr-FR"/>
              </w:rPr>
              <w:drawing>
                <wp:inline distT="0" distB="0" distL="0" distR="0" wp14:anchorId="49777119" wp14:editId="063A9E5B">
                  <wp:extent cx="139065" cy="132080"/>
                  <wp:effectExtent l="0" t="0" r="0" b="1270"/>
                  <wp:docPr id="3" name="Graphisme 3" descr="Icône de te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pct"/>
            <w:vAlign w:val="center"/>
          </w:tcPr>
          <w:p w14:paraId="68270F64" w14:textId="60CFE614" w:rsidR="008D4A99" w:rsidRPr="001D6F57" w:rsidRDefault="0098591C" w:rsidP="00025D23">
            <w:pPr>
              <w:pStyle w:val="Contact2"/>
              <w:rPr>
                <w:lang w:val="fr-FR"/>
              </w:rPr>
            </w:pPr>
            <w:hyperlink r:id="rId17" w:history="1">
              <w:r w:rsidRPr="0098591C">
                <w:rPr>
                  <w:rStyle w:val="Lienhypertexte"/>
                  <w:lang w:val="fr-FR"/>
                </w:rPr>
                <w:t>http://josua.his.free.fr</w:t>
              </w:r>
            </w:hyperlink>
          </w:p>
        </w:tc>
      </w:tr>
      <w:tr w:rsidR="00025D23" w:rsidRPr="001D6F57" w14:paraId="35B5AD8C" w14:textId="77777777" w:rsidTr="00DE6B5A">
        <w:trPr>
          <w:trHeight w:val="964"/>
        </w:trPr>
        <w:tc>
          <w:tcPr>
            <w:tcW w:w="2574" w:type="pct"/>
            <w:vAlign w:val="center"/>
          </w:tcPr>
          <w:p w14:paraId="66D0E457" w14:textId="77777777" w:rsidR="00CB1D3C" w:rsidRPr="001D6F57" w:rsidRDefault="00000000" w:rsidP="00D8505D">
            <w:pPr>
              <w:pStyle w:val="Titre1"/>
              <w:rPr>
                <w:lang w:val="fr-FR"/>
              </w:rPr>
            </w:pPr>
            <w:sdt>
              <w:sdtPr>
                <w:rPr>
                  <w:lang w:val="fr-FR"/>
                </w:rPr>
                <w:id w:val="2070454609"/>
                <w:placeholder>
                  <w:docPart w:val="D011EA4FF2194B70A975DB957AC738AC"/>
                </w:placeholder>
                <w:temporary/>
                <w:showingPlcHdr/>
                <w15:appearance w15:val="hidden"/>
              </w:sdtPr>
              <w:sdtContent>
                <w:r w:rsidR="00C45D7E" w:rsidRPr="001D6F57">
                  <w:rPr>
                    <w:lang w:val="fr-FR" w:bidi="fr-FR"/>
                  </w:rPr>
                  <w:t>EXPÉRIENCE</w:t>
                </w:r>
              </w:sdtContent>
            </w:sdt>
          </w:p>
        </w:tc>
        <w:tc>
          <w:tcPr>
            <w:tcW w:w="254" w:type="pct"/>
          </w:tcPr>
          <w:p w14:paraId="76D4BC3D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5A4659CF" w14:textId="77777777" w:rsidR="00CB1D3C" w:rsidRPr="001D6F57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vAlign w:val="center"/>
          </w:tcPr>
          <w:p w14:paraId="57F03888" w14:textId="77777777" w:rsidR="00CB1D3C" w:rsidRPr="001D6F57" w:rsidRDefault="00000000" w:rsidP="00D8505D">
            <w:pPr>
              <w:pStyle w:val="Titre1"/>
              <w:rPr>
                <w:rFonts w:asciiTheme="minorHAnsi" w:hAnsiTheme="minorHAnsi"/>
                <w:lang w:val="fr-FR"/>
              </w:rPr>
            </w:pPr>
            <w:sdt>
              <w:sdtPr>
                <w:rPr>
                  <w:lang w:val="fr-FR"/>
                </w:rPr>
                <w:id w:val="501783295"/>
                <w:placeholder>
                  <w:docPart w:val="52A41503D54A48CFBECDE7C29B1DF348"/>
                </w:placeholder>
                <w:temporary/>
                <w:showingPlcHdr/>
                <w15:appearance w15:val="hidden"/>
              </w:sdtPr>
              <w:sdtContent>
                <w:r w:rsidR="00C45D7E" w:rsidRPr="001D6F57">
                  <w:rPr>
                    <w:lang w:val="fr-FR" w:bidi="fr-FR"/>
                  </w:rPr>
                  <w:t>COMPÉTENCES</w:t>
                </w:r>
              </w:sdtContent>
            </w:sdt>
          </w:p>
        </w:tc>
      </w:tr>
      <w:tr w:rsidR="00025D23" w:rsidRPr="001D6F57" w14:paraId="44303494" w14:textId="77777777" w:rsidTr="00DE6B5A">
        <w:trPr>
          <w:trHeight w:val="2608"/>
        </w:trPr>
        <w:tc>
          <w:tcPr>
            <w:tcW w:w="2574" w:type="pct"/>
            <w:tcBorders>
              <w:bottom w:val="single" w:sz="4" w:space="0" w:color="3A8C95" w:themeColor="accent5" w:themeShade="80"/>
            </w:tcBorders>
          </w:tcPr>
          <w:p w14:paraId="15CF9C2B" w14:textId="0843829F" w:rsidR="00CB1D3C" w:rsidRPr="00203314" w:rsidRDefault="00597C1B" w:rsidP="00373FC8">
            <w:pPr>
              <w:pStyle w:val="Titre2"/>
              <w:rPr>
                <w:lang w:val="fr-FR"/>
              </w:rPr>
            </w:pPr>
            <w:r w:rsidRPr="00203314">
              <w:rPr>
                <w:lang w:val="fr-FR" w:bidi="fr-FR"/>
              </w:rPr>
              <w:t>Impactea Concept</w:t>
            </w:r>
          </w:p>
          <w:p w14:paraId="58A6DBF6" w14:textId="121728B9" w:rsidR="00CB1D3C" w:rsidRDefault="00597C1B" w:rsidP="00D8505D">
            <w:pPr>
              <w:pStyle w:val="Date"/>
              <w:rPr>
                <w:lang w:val="fr-FR"/>
              </w:rPr>
            </w:pPr>
            <w:r w:rsidRPr="00203314">
              <w:rPr>
                <w:lang w:val="fr-FR"/>
              </w:rPr>
              <w:t>12/06/23</w:t>
            </w:r>
            <w:r w:rsidRPr="00203314">
              <w:rPr>
                <w:lang w:val="fr-FR" w:bidi="fr-FR"/>
              </w:rPr>
              <w:t xml:space="preserve"> </w:t>
            </w:r>
            <w:r w:rsidRPr="00203314">
              <w:rPr>
                <w:lang w:val="fr-FR" w:bidi="fr-FR"/>
              </w:rPr>
              <w:t>-</w:t>
            </w:r>
            <w:r w:rsidRPr="00203314">
              <w:rPr>
                <w:lang w:val="fr-FR" w:bidi="fr-FR"/>
              </w:rPr>
              <w:t xml:space="preserve"> </w:t>
            </w:r>
            <w:r w:rsidRPr="00203314">
              <w:rPr>
                <w:lang w:val="fr-FR"/>
              </w:rPr>
              <w:t>07/07/2023</w:t>
            </w:r>
            <w:r w:rsidRPr="00203314">
              <w:rPr>
                <w:lang w:val="fr-FR"/>
              </w:rPr>
              <w:t xml:space="preserve"> | Feucherolles, </w:t>
            </w:r>
            <w:r w:rsidR="00203314">
              <w:rPr>
                <w:lang w:val="fr-FR"/>
              </w:rPr>
              <w:t>France</w:t>
            </w:r>
          </w:p>
          <w:p w14:paraId="204103FD" w14:textId="77777777" w:rsidR="00203314" w:rsidRPr="00203314" w:rsidRDefault="00203314" w:rsidP="00203314">
            <w:pPr>
              <w:rPr>
                <w:lang w:val="fr-FR"/>
              </w:rPr>
            </w:pPr>
          </w:p>
          <w:p w14:paraId="1105DEFB" w14:textId="34D58ABD" w:rsidR="00203314" w:rsidRDefault="00203314" w:rsidP="00203314">
            <w:pPr>
              <w:pStyle w:val="Date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Dans ce stage j’ai pu :</w:t>
            </w:r>
          </w:p>
          <w:p w14:paraId="1D7DB048" w14:textId="77777777" w:rsidR="00203314" w:rsidRPr="00203314" w:rsidRDefault="00203314" w:rsidP="00203314">
            <w:pPr>
              <w:rPr>
                <w:lang w:val="fr-FR"/>
              </w:rPr>
            </w:pPr>
          </w:p>
          <w:p w14:paraId="2947F503" w14:textId="77777777" w:rsidR="00203314" w:rsidRPr="00203314" w:rsidRDefault="00203314" w:rsidP="00203314">
            <w:pPr>
              <w:pStyle w:val="Date"/>
              <w:spacing w:line="240" w:lineRule="auto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-</w:t>
            </w:r>
            <w:r w:rsidRPr="00203314">
              <w:rPr>
                <w:caps w:val="0"/>
                <w:color w:val="333333" w:themeColor="text2"/>
                <w:lang w:val="fr-FR"/>
              </w:rPr>
              <w:tab/>
              <w:t>Faire une base de données avec Notion</w:t>
            </w:r>
          </w:p>
          <w:p w14:paraId="14514B01" w14:textId="3C30BD28" w:rsidR="00CB1D3C" w:rsidRPr="00203314" w:rsidRDefault="00203314" w:rsidP="00203314">
            <w:pPr>
              <w:rPr>
                <w:lang w:val="fr-FR"/>
              </w:rPr>
            </w:pPr>
            <w:r w:rsidRPr="00203314">
              <w:rPr>
                <w:lang w:val="fr-FR"/>
              </w:rPr>
              <w:t>-</w:t>
            </w:r>
            <w:r w:rsidRPr="00203314">
              <w:rPr>
                <w:lang w:val="fr-FR"/>
              </w:rPr>
              <w:tab/>
              <w:t>Créé un site web avec Joomla!</w:t>
            </w:r>
          </w:p>
        </w:tc>
        <w:tc>
          <w:tcPr>
            <w:tcW w:w="254" w:type="pct"/>
          </w:tcPr>
          <w:p w14:paraId="0DB728A7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203" w:type="pct"/>
          </w:tcPr>
          <w:p w14:paraId="469F467D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vMerge w:val="restart"/>
            <w:vAlign w:val="center"/>
          </w:tcPr>
          <w:p w14:paraId="76C4928F" w14:textId="17FB0DFF" w:rsidR="00CB1D3C" w:rsidRPr="00A964C8" w:rsidRDefault="00A964C8" w:rsidP="00A964C8">
            <w:pPr>
              <w:pStyle w:val="Listepuces"/>
              <w:rPr>
                <w:lang w:val="fr-FR"/>
              </w:rPr>
            </w:pPr>
            <w:r w:rsidRPr="00A964C8">
              <w:rPr>
                <w:b/>
                <w:bCs/>
              </w:rPr>
              <w:t>Symfony</w:t>
            </w:r>
            <w:r>
              <w:t xml:space="preserve">    4/5</w:t>
            </w:r>
          </w:p>
          <w:p w14:paraId="6385C9EC" w14:textId="1554A7B0" w:rsidR="00A964C8" w:rsidRPr="00A964C8" w:rsidRDefault="00A964C8" w:rsidP="00A964C8">
            <w:pPr>
              <w:pStyle w:val="Listepuces"/>
              <w:rPr>
                <w:b/>
                <w:bCs/>
                <w:lang w:val="fr-FR"/>
              </w:rPr>
            </w:pPr>
            <w:r w:rsidRPr="00A964C8">
              <w:rPr>
                <w:b/>
                <w:bCs/>
                <w:lang w:val="fr-FR"/>
              </w:rPr>
              <w:t>HeidySQL</w:t>
            </w:r>
            <w:r w:rsidRPr="00A964C8">
              <w:rPr>
                <w:b/>
                <w:bCs/>
                <w:lang w:val="fr-FR"/>
              </w:rPr>
              <w:t xml:space="preserve"> </w:t>
            </w:r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fr-FR"/>
              </w:rPr>
              <w:t>4/5</w:t>
            </w:r>
          </w:p>
          <w:p w14:paraId="5687359F" w14:textId="308E56D3" w:rsidR="00A964C8" w:rsidRPr="00A964C8" w:rsidRDefault="00A964C8" w:rsidP="00A964C8">
            <w:pPr>
              <w:pStyle w:val="Listepuces"/>
              <w:rPr>
                <w:b/>
                <w:bCs/>
                <w:lang w:val="fr-FR"/>
              </w:rPr>
            </w:pPr>
            <w:r w:rsidRPr="00A964C8">
              <w:rPr>
                <w:b/>
                <w:bCs/>
              </w:rPr>
              <w:t>HTML</w:t>
            </w:r>
            <w:r>
              <w:t xml:space="preserve">         4/5</w:t>
            </w:r>
          </w:p>
          <w:p w14:paraId="0C135D43" w14:textId="77777777" w:rsidR="00A964C8" w:rsidRPr="00A964C8" w:rsidRDefault="00A964C8" w:rsidP="00A964C8">
            <w:pPr>
              <w:pStyle w:val="Listepuces"/>
              <w:rPr>
                <w:b/>
                <w:bCs/>
                <w:lang w:val="fr-FR"/>
              </w:rPr>
            </w:pPr>
            <w:r w:rsidRPr="00A964C8">
              <w:rPr>
                <w:b/>
                <w:bCs/>
                <w:lang w:val="fr-FR"/>
              </w:rPr>
              <w:t>Laragon</w:t>
            </w:r>
            <w:r>
              <w:rPr>
                <w:lang w:val="fr-FR"/>
              </w:rPr>
              <w:t xml:space="preserve">     3/5</w:t>
            </w:r>
          </w:p>
          <w:p w14:paraId="31DAEDB6" w14:textId="64F95059" w:rsidR="00A964C8" w:rsidRDefault="00A964C8" w:rsidP="00A964C8">
            <w:pPr>
              <w:pStyle w:val="Listepuces"/>
              <w:rPr>
                <w:b/>
                <w:bCs/>
                <w:lang w:val="fr-FR"/>
              </w:rPr>
            </w:pPr>
            <w:r w:rsidRPr="00A964C8">
              <w:rPr>
                <w:b/>
                <w:bCs/>
                <w:lang w:val="fr-FR"/>
              </w:rPr>
              <w:t>C#</w:t>
            </w:r>
            <w:r>
              <w:rPr>
                <w:lang w:val="fr-FR"/>
              </w:rPr>
              <w:t xml:space="preserve">               3/5</w:t>
            </w:r>
          </w:p>
          <w:p w14:paraId="520FD376" w14:textId="6E8C997F" w:rsidR="00A964C8" w:rsidRPr="00A964C8" w:rsidRDefault="00A964C8" w:rsidP="00A964C8">
            <w:pPr>
              <w:pStyle w:val="Listepuces"/>
              <w:rPr>
                <w:b/>
                <w:bCs/>
                <w:lang w:val="fr-FR"/>
              </w:rPr>
            </w:pPr>
            <w:r w:rsidRPr="00A964C8">
              <w:rPr>
                <w:b/>
                <w:bCs/>
              </w:rPr>
              <w:t>Python</w:t>
            </w:r>
            <w:r>
              <w:t xml:space="preserve">       2/5</w:t>
            </w:r>
          </w:p>
        </w:tc>
      </w:tr>
      <w:tr w:rsidR="00373FC8" w:rsidRPr="00203314" w14:paraId="291CD61E" w14:textId="77777777" w:rsidTr="00DE6B5A">
        <w:trPr>
          <w:trHeight w:val="989"/>
        </w:trPr>
        <w:tc>
          <w:tcPr>
            <w:tcW w:w="2574" w:type="pct"/>
            <w:vMerge w:val="restart"/>
            <w:tcBorders>
              <w:top w:val="single" w:sz="4" w:space="0" w:color="3A8C95" w:themeColor="accent5" w:themeShade="80"/>
            </w:tcBorders>
          </w:tcPr>
          <w:p w14:paraId="085DDC06" w14:textId="2A100EF5" w:rsidR="00CB1D3C" w:rsidRPr="001D6F57" w:rsidRDefault="003173EE" w:rsidP="00C45D7E">
            <w:pPr>
              <w:pStyle w:val="Titre2"/>
              <w:rPr>
                <w:lang w:val="fr-FR"/>
              </w:rPr>
            </w:pPr>
            <w:r>
              <w:rPr>
                <w:lang w:bidi="fr-FR"/>
              </w:rPr>
              <w:t>R.I.S. Informatique</w:t>
            </w:r>
          </w:p>
          <w:p w14:paraId="13CE85E2" w14:textId="6D849779" w:rsidR="00C45D7E" w:rsidRDefault="003173EE" w:rsidP="00C45D7E">
            <w:pPr>
              <w:pStyle w:val="Date"/>
            </w:pPr>
            <w:r>
              <w:t>11/07/22</w:t>
            </w:r>
            <w:r w:rsidRPr="005B0E81">
              <w:rPr>
                <w:lang w:bidi="fr-FR"/>
              </w:rPr>
              <w:t xml:space="preserve"> </w:t>
            </w:r>
            <w:r>
              <w:rPr>
                <w:lang w:bidi="fr-FR"/>
              </w:rPr>
              <w:t>-</w:t>
            </w:r>
            <w:r w:rsidRPr="005B0E81">
              <w:rPr>
                <w:lang w:bidi="fr-FR"/>
              </w:rPr>
              <w:t xml:space="preserve"> </w:t>
            </w:r>
            <w:r>
              <w:t>31/07/22</w:t>
            </w:r>
            <w:r w:rsidR="00FB6DFB">
              <w:t xml:space="preserve"> | Mante</w:t>
            </w:r>
            <w:r w:rsidR="000F725F">
              <w:t>s</w:t>
            </w:r>
            <w:r w:rsidR="00FB6DFB">
              <w:t xml:space="preserve"> la jolie, france</w:t>
            </w:r>
          </w:p>
          <w:p w14:paraId="36BA3966" w14:textId="77777777" w:rsidR="00203314" w:rsidRPr="00203314" w:rsidRDefault="00203314" w:rsidP="00203314"/>
          <w:p w14:paraId="22101CCA" w14:textId="77777777" w:rsidR="00203314" w:rsidRDefault="00203314" w:rsidP="00203314">
            <w:pPr>
              <w:pStyle w:val="Date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Dans ce stage j’ai pu :</w:t>
            </w:r>
          </w:p>
          <w:p w14:paraId="2A7E03B9" w14:textId="77777777" w:rsidR="00203314" w:rsidRPr="00203314" w:rsidRDefault="00203314" w:rsidP="00203314">
            <w:pPr>
              <w:rPr>
                <w:lang w:val="fr-FR"/>
              </w:rPr>
            </w:pPr>
          </w:p>
          <w:p w14:paraId="5F2D454D" w14:textId="77777777" w:rsidR="00203314" w:rsidRPr="00203314" w:rsidRDefault="00203314" w:rsidP="00203314">
            <w:pPr>
              <w:pStyle w:val="Date"/>
              <w:spacing w:line="240" w:lineRule="auto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-</w:t>
            </w:r>
            <w:r w:rsidRPr="00203314">
              <w:rPr>
                <w:caps w:val="0"/>
                <w:color w:val="333333" w:themeColor="text2"/>
                <w:lang w:val="fr-FR"/>
              </w:rPr>
              <w:tab/>
              <w:t>Relation avec le client (boutique)</w:t>
            </w:r>
          </w:p>
          <w:p w14:paraId="66C88598" w14:textId="77777777" w:rsidR="00203314" w:rsidRPr="00203314" w:rsidRDefault="00203314" w:rsidP="00203314">
            <w:pPr>
              <w:pStyle w:val="Date"/>
              <w:spacing w:line="240" w:lineRule="auto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-</w:t>
            </w:r>
            <w:r w:rsidRPr="00203314">
              <w:rPr>
                <w:caps w:val="0"/>
                <w:color w:val="333333" w:themeColor="text2"/>
                <w:lang w:val="fr-FR"/>
              </w:rPr>
              <w:tab/>
              <w:t>Réparation/Dépannage d’ordinateur</w:t>
            </w:r>
          </w:p>
          <w:p w14:paraId="35BA0444" w14:textId="77777777" w:rsidR="00203314" w:rsidRPr="00203314" w:rsidRDefault="00203314" w:rsidP="00203314">
            <w:pPr>
              <w:pStyle w:val="Date"/>
              <w:spacing w:line="240" w:lineRule="auto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-</w:t>
            </w:r>
            <w:r w:rsidRPr="00203314">
              <w:rPr>
                <w:caps w:val="0"/>
                <w:color w:val="333333" w:themeColor="text2"/>
                <w:lang w:val="fr-FR"/>
              </w:rPr>
              <w:tab/>
              <w:t>Envoie d’argent (MoneyGram)</w:t>
            </w:r>
          </w:p>
          <w:p w14:paraId="3C427BB2" w14:textId="77777777" w:rsidR="00203314" w:rsidRPr="00203314" w:rsidRDefault="00203314" w:rsidP="00203314">
            <w:pPr>
              <w:pStyle w:val="Date"/>
              <w:spacing w:line="240" w:lineRule="auto"/>
              <w:rPr>
                <w:caps w:val="0"/>
                <w:color w:val="333333" w:themeColor="text2"/>
                <w:lang w:val="fr-FR"/>
              </w:rPr>
            </w:pPr>
            <w:r w:rsidRPr="00203314">
              <w:rPr>
                <w:caps w:val="0"/>
                <w:color w:val="333333" w:themeColor="text2"/>
                <w:lang w:val="fr-FR"/>
              </w:rPr>
              <w:t>-</w:t>
            </w:r>
            <w:r w:rsidRPr="00203314">
              <w:rPr>
                <w:caps w:val="0"/>
                <w:color w:val="333333" w:themeColor="text2"/>
                <w:lang w:val="fr-FR"/>
              </w:rPr>
              <w:tab/>
              <w:t>Relai Colis</w:t>
            </w:r>
          </w:p>
          <w:p w14:paraId="1EEE02E1" w14:textId="77777777" w:rsidR="00CB1D3C" w:rsidRDefault="00203314" w:rsidP="00203314">
            <w:pPr>
              <w:rPr>
                <w:lang w:val="fr-FR"/>
              </w:rPr>
            </w:pPr>
            <w:r w:rsidRPr="00203314">
              <w:rPr>
                <w:lang w:val="fr-FR"/>
              </w:rPr>
              <w:t>-</w:t>
            </w:r>
            <w:r w:rsidRPr="00203314">
              <w:rPr>
                <w:lang w:val="fr-FR"/>
              </w:rPr>
              <w:tab/>
              <w:t>Gérer la boutique seule</w:t>
            </w:r>
          </w:p>
          <w:p w14:paraId="26D3C374" w14:textId="5D903115" w:rsidR="00203314" w:rsidRPr="00203314" w:rsidRDefault="00203314" w:rsidP="00203314">
            <w:pPr>
              <w:rPr>
                <w:lang w:val="fr-FR"/>
              </w:rPr>
            </w:pPr>
          </w:p>
        </w:tc>
        <w:tc>
          <w:tcPr>
            <w:tcW w:w="254" w:type="pct"/>
          </w:tcPr>
          <w:p w14:paraId="24FE087E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203" w:type="pct"/>
            <w:vMerge w:val="restart"/>
          </w:tcPr>
          <w:p w14:paraId="40988AF6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  <w:vMerge/>
            <w:vAlign w:val="center"/>
          </w:tcPr>
          <w:p w14:paraId="3717DA42" w14:textId="77777777" w:rsidR="00CB1D3C" w:rsidRPr="00203314" w:rsidRDefault="00CB1D3C" w:rsidP="00BB3142">
            <w:pPr>
              <w:ind w:left="-113"/>
              <w:rPr>
                <w:rStyle w:val="Titre3Car"/>
                <w:lang w:val="fr-FR"/>
              </w:rPr>
            </w:pPr>
          </w:p>
        </w:tc>
      </w:tr>
      <w:tr w:rsidR="00025D23" w:rsidRPr="001D6F57" w14:paraId="3D4DD096" w14:textId="77777777" w:rsidTr="00DE6B5A">
        <w:trPr>
          <w:trHeight w:val="1353"/>
        </w:trPr>
        <w:tc>
          <w:tcPr>
            <w:tcW w:w="2574" w:type="pct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24F02F5" w14:textId="77777777" w:rsidR="00CB1D3C" w:rsidRPr="00203314" w:rsidRDefault="00CB1D3C" w:rsidP="00BB3142">
            <w:pPr>
              <w:pStyle w:val="Titre3"/>
              <w:ind w:left="-113"/>
              <w:rPr>
                <w:lang w:val="fr-FR"/>
              </w:rPr>
            </w:pPr>
          </w:p>
        </w:tc>
        <w:tc>
          <w:tcPr>
            <w:tcW w:w="254" w:type="pct"/>
          </w:tcPr>
          <w:p w14:paraId="3C314479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203" w:type="pct"/>
            <w:vMerge/>
          </w:tcPr>
          <w:p w14:paraId="491CBD22" w14:textId="77777777" w:rsidR="00CB1D3C" w:rsidRPr="00203314" w:rsidRDefault="00CB1D3C">
            <w:pPr>
              <w:rPr>
                <w:lang w:val="fr-FR"/>
              </w:rPr>
            </w:pPr>
          </w:p>
        </w:tc>
        <w:tc>
          <w:tcPr>
            <w:tcW w:w="1969" w:type="pct"/>
            <w:gridSpan w:val="2"/>
          </w:tcPr>
          <w:p w14:paraId="754F27DA" w14:textId="785332BA" w:rsidR="00901E94" w:rsidRPr="00901E94" w:rsidRDefault="00901E94" w:rsidP="00901E94">
            <w:pPr>
              <w:pStyle w:val="Titre2"/>
              <w:spacing w:before="0" w:line="240" w:lineRule="auto"/>
              <w:rPr>
                <w:rFonts w:asciiTheme="majorHAnsi" w:hAnsiTheme="majorHAnsi"/>
                <w:b w:val="0"/>
                <w:bCs/>
                <w:color w:val="FFFFFF" w:themeColor="background1"/>
                <w:sz w:val="36"/>
                <w:szCs w:val="36"/>
                <w:lang w:val="fr-FR"/>
              </w:rPr>
            </w:pPr>
            <w:r>
              <w:rPr>
                <w:rFonts w:asciiTheme="majorHAnsi" w:hAnsiTheme="majorHAnsi"/>
                <w:b w:val="0"/>
                <w:bCs/>
                <w:color w:val="FFFFFF" w:themeColor="background1"/>
                <w:sz w:val="36"/>
                <w:szCs w:val="36"/>
                <w:lang w:val="fr-FR"/>
              </w:rPr>
              <w:t>FORMATION</w:t>
            </w:r>
          </w:p>
          <w:p w14:paraId="63F7D064" w14:textId="77777777" w:rsidR="00901E94" w:rsidRDefault="00901E94" w:rsidP="00901E94">
            <w:pPr>
              <w:pStyle w:val="Titre2"/>
              <w:spacing w:before="0" w:line="240" w:lineRule="auto"/>
              <w:rPr>
                <w:sz w:val="24"/>
                <w:szCs w:val="24"/>
                <w:lang w:val="fr-FR"/>
              </w:rPr>
            </w:pPr>
          </w:p>
          <w:p w14:paraId="672EB3A1" w14:textId="78B8C8AF" w:rsidR="00901E94" w:rsidRPr="0011680D" w:rsidRDefault="00901E94" w:rsidP="00901E94">
            <w:pPr>
              <w:pStyle w:val="Titre2"/>
              <w:spacing w:before="0" w:line="240" w:lineRule="auto"/>
              <w:rPr>
                <w:sz w:val="24"/>
                <w:szCs w:val="24"/>
                <w:lang w:val="fr-FR"/>
              </w:rPr>
            </w:pPr>
            <w:r w:rsidRPr="0011680D">
              <w:rPr>
                <w:sz w:val="24"/>
                <w:szCs w:val="24"/>
                <w:lang w:val="fr-FR"/>
              </w:rPr>
              <w:t>Lycée Jean Vilar</w:t>
            </w:r>
          </w:p>
          <w:p w14:paraId="05AE07B3" w14:textId="77777777" w:rsidR="00901E94" w:rsidRPr="0011680D" w:rsidRDefault="00901E94" w:rsidP="00901E94">
            <w:pPr>
              <w:pStyle w:val="Date"/>
              <w:spacing w:before="0"/>
              <w:rPr>
                <w:lang w:val="fr-FR"/>
              </w:rPr>
            </w:pPr>
            <w:r w:rsidRPr="0011680D">
              <w:rPr>
                <w:lang w:val="fr-FR"/>
              </w:rPr>
              <w:t xml:space="preserve">2022 </w:t>
            </w:r>
            <w:r>
              <w:rPr>
                <w:lang w:val="fr-FR"/>
              </w:rPr>
              <w:t>–</w:t>
            </w:r>
            <w:r w:rsidRPr="0011680D">
              <w:rPr>
                <w:lang w:val="fr-FR"/>
              </w:rPr>
              <w:t xml:space="preserve"> 2024</w:t>
            </w:r>
            <w:r>
              <w:rPr>
                <w:lang w:val="fr-FR"/>
              </w:rPr>
              <w:t xml:space="preserve"> | Plaisir, france</w:t>
            </w:r>
          </w:p>
          <w:p w14:paraId="006A1A33" w14:textId="77777777" w:rsidR="00901E94" w:rsidRDefault="00901E94" w:rsidP="00901E94">
            <w:pPr>
              <w:spacing w:before="0"/>
              <w:rPr>
                <w:lang w:val="fr-FR"/>
              </w:rPr>
            </w:pPr>
            <w:r w:rsidRPr="0011680D">
              <w:rPr>
                <w:lang w:val="fr-FR"/>
              </w:rPr>
              <w:t xml:space="preserve">BTS SIO (Service informatique aux organisation) </w:t>
            </w:r>
          </w:p>
          <w:p w14:paraId="017BC48A" w14:textId="77777777" w:rsidR="00901E94" w:rsidRDefault="00901E94" w:rsidP="00901E94">
            <w:pPr>
              <w:spacing w:before="0"/>
              <w:rPr>
                <w:lang w:val="fr-FR"/>
              </w:rPr>
            </w:pPr>
            <w:r w:rsidRPr="0011680D">
              <w:rPr>
                <w:lang w:val="fr-FR"/>
              </w:rPr>
              <w:t>Option SLAM (Solutions Logicielles et Applications Métiers)</w:t>
            </w:r>
          </w:p>
          <w:p w14:paraId="6E909FC2" w14:textId="35339879" w:rsidR="0039459C" w:rsidRPr="0039459C" w:rsidRDefault="0039459C" w:rsidP="0039459C">
            <w:pPr>
              <w:pStyle w:val="Titre1"/>
              <w:spacing w:before="0"/>
              <w:rPr>
                <w:sz w:val="28"/>
                <w:szCs w:val="24"/>
                <w:lang w:val="fr-FR"/>
              </w:rPr>
            </w:pPr>
          </w:p>
        </w:tc>
      </w:tr>
      <w:tr w:rsidR="00DE6B5A" w:rsidRPr="0011680D" w14:paraId="53835352" w14:textId="77777777" w:rsidTr="00DE6B5A">
        <w:trPr>
          <w:trHeight w:val="70"/>
        </w:trPr>
        <w:tc>
          <w:tcPr>
            <w:tcW w:w="2574" w:type="pct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2C0D7441" w14:textId="3CD6CC23" w:rsidR="00DE6B5A" w:rsidRPr="0098591C" w:rsidRDefault="00DE6B5A" w:rsidP="00DE6B5A"/>
        </w:tc>
        <w:tc>
          <w:tcPr>
            <w:tcW w:w="254" w:type="pct"/>
          </w:tcPr>
          <w:p w14:paraId="1B319EAF" w14:textId="77777777" w:rsidR="00DE6B5A" w:rsidRPr="0098591C" w:rsidRDefault="00DE6B5A" w:rsidP="00DE6B5A">
            <w:pPr>
              <w:spacing w:before="40"/>
            </w:pPr>
          </w:p>
        </w:tc>
        <w:tc>
          <w:tcPr>
            <w:tcW w:w="203" w:type="pct"/>
            <w:vMerge w:val="restart"/>
          </w:tcPr>
          <w:p w14:paraId="59A15479" w14:textId="77777777" w:rsidR="00DE6B5A" w:rsidRPr="0098591C" w:rsidRDefault="00DE6B5A" w:rsidP="00DE6B5A">
            <w:pPr>
              <w:spacing w:before="0"/>
            </w:pPr>
          </w:p>
        </w:tc>
        <w:tc>
          <w:tcPr>
            <w:tcW w:w="1969" w:type="pct"/>
            <w:gridSpan w:val="2"/>
            <w:tcBorders>
              <w:bottom w:val="single" w:sz="4" w:space="0" w:color="999999" w:themeColor="background2"/>
            </w:tcBorders>
          </w:tcPr>
          <w:p w14:paraId="2FEA6FA5" w14:textId="77777777" w:rsidR="00DE6B5A" w:rsidRPr="00DE386C" w:rsidRDefault="00DE6B5A" w:rsidP="00DE6B5A">
            <w:pPr>
              <w:pStyle w:val="Titre2"/>
              <w:spacing w:before="0" w:line="240" w:lineRule="auto"/>
              <w:rPr>
                <w:sz w:val="24"/>
                <w:szCs w:val="24"/>
                <w:lang w:val="fr-FR"/>
              </w:rPr>
            </w:pPr>
            <w:r w:rsidRPr="00DE386C">
              <w:rPr>
                <w:sz w:val="24"/>
                <w:szCs w:val="24"/>
                <w:lang w:val="fr-FR"/>
              </w:rPr>
              <w:t>Lycée Jacques Vaucanson</w:t>
            </w:r>
          </w:p>
          <w:p w14:paraId="4FC9DB9E" w14:textId="77777777" w:rsidR="00DE6B5A" w:rsidRPr="00DE386C" w:rsidRDefault="00DE6B5A" w:rsidP="00DE6B5A">
            <w:pPr>
              <w:pStyle w:val="Date"/>
              <w:spacing w:before="0"/>
              <w:rPr>
                <w:rStyle w:val="DateCar"/>
                <w:caps/>
                <w:lang w:val="fr-FR"/>
              </w:rPr>
            </w:pPr>
            <w:r w:rsidRPr="00DE386C">
              <w:rPr>
                <w:lang w:val="fr-FR"/>
              </w:rPr>
              <w:t xml:space="preserve">2019 </w:t>
            </w:r>
            <w:r>
              <w:rPr>
                <w:lang w:val="fr-FR"/>
              </w:rPr>
              <w:t>–</w:t>
            </w:r>
            <w:r w:rsidRPr="00DE386C">
              <w:rPr>
                <w:lang w:val="fr-FR"/>
              </w:rPr>
              <w:t xml:space="preserve"> 2022</w:t>
            </w:r>
            <w:r>
              <w:rPr>
                <w:lang w:val="fr-FR"/>
              </w:rPr>
              <w:t xml:space="preserve"> | Les mureaux, france</w:t>
            </w:r>
          </w:p>
          <w:p w14:paraId="0DFB0B9A" w14:textId="77777777" w:rsidR="00DE6B5A" w:rsidRDefault="00DE6B5A" w:rsidP="00DE6B5A">
            <w:pPr>
              <w:spacing w:before="0"/>
              <w:rPr>
                <w:lang w:val="fr-FR"/>
              </w:rPr>
            </w:pPr>
            <w:r w:rsidRPr="00DE386C">
              <w:rPr>
                <w:lang w:val="fr-FR"/>
              </w:rPr>
              <w:t>Bac Pro SN (Système Numérique)</w:t>
            </w:r>
          </w:p>
          <w:p w14:paraId="790A34C7" w14:textId="77777777" w:rsidR="00DE6B5A" w:rsidRDefault="00DE6B5A" w:rsidP="00DE6B5A">
            <w:pPr>
              <w:spacing w:before="0"/>
              <w:rPr>
                <w:lang w:val="fr-FR"/>
              </w:rPr>
            </w:pPr>
            <w:r>
              <w:rPr>
                <w:lang w:val="fr-FR"/>
              </w:rPr>
              <w:t xml:space="preserve">Diplôme : </w:t>
            </w:r>
            <w:r w:rsidRPr="00DE386C">
              <w:rPr>
                <w:lang w:val="fr-FR"/>
              </w:rPr>
              <w:t>Bac (Mention assez bien)</w:t>
            </w:r>
          </w:p>
          <w:p w14:paraId="6D96F6B4" w14:textId="72F8C632" w:rsidR="00780DA7" w:rsidRPr="00FE5CA5" w:rsidRDefault="00780DA7" w:rsidP="00DE6B5A">
            <w:pPr>
              <w:spacing w:before="0"/>
              <w:rPr>
                <w:sz w:val="10"/>
                <w:szCs w:val="10"/>
                <w:lang w:val="fr-FR"/>
              </w:rPr>
            </w:pPr>
          </w:p>
        </w:tc>
      </w:tr>
      <w:tr w:rsidR="00DE6B5A" w:rsidRPr="00DE386C" w14:paraId="2CABF34E" w14:textId="77777777" w:rsidTr="00DE6B5A">
        <w:trPr>
          <w:gridAfter w:val="2"/>
          <w:wAfter w:w="1969" w:type="pct"/>
          <w:trHeight w:val="70"/>
        </w:trPr>
        <w:tc>
          <w:tcPr>
            <w:tcW w:w="2574" w:type="pct"/>
            <w:vMerge/>
            <w:vAlign w:val="center"/>
          </w:tcPr>
          <w:p w14:paraId="70205B69" w14:textId="77777777" w:rsidR="00DE6B5A" w:rsidRPr="0011680D" w:rsidRDefault="00DE6B5A" w:rsidP="00DE6B5A">
            <w:pPr>
              <w:pStyle w:val="Titre3"/>
              <w:ind w:left="-113"/>
              <w:rPr>
                <w:lang w:val="fr-FR"/>
              </w:rPr>
            </w:pPr>
          </w:p>
        </w:tc>
        <w:tc>
          <w:tcPr>
            <w:tcW w:w="254" w:type="pct"/>
          </w:tcPr>
          <w:p w14:paraId="245FB731" w14:textId="77777777" w:rsidR="00DE6B5A" w:rsidRPr="0011680D" w:rsidRDefault="00DE6B5A" w:rsidP="00DE6B5A">
            <w:pPr>
              <w:rPr>
                <w:lang w:val="fr-FR"/>
              </w:rPr>
            </w:pPr>
          </w:p>
        </w:tc>
        <w:tc>
          <w:tcPr>
            <w:tcW w:w="203" w:type="pct"/>
            <w:vMerge/>
          </w:tcPr>
          <w:p w14:paraId="0703A9F2" w14:textId="77777777" w:rsidR="00DE6B5A" w:rsidRPr="0011680D" w:rsidRDefault="00DE6B5A" w:rsidP="00DE6B5A">
            <w:pPr>
              <w:rPr>
                <w:lang w:val="fr-FR"/>
              </w:rPr>
            </w:pPr>
          </w:p>
        </w:tc>
      </w:tr>
    </w:tbl>
    <w:p w14:paraId="5BA1D033" w14:textId="77777777" w:rsidR="00535F87" w:rsidRPr="001D6F57" w:rsidRDefault="00535F87" w:rsidP="001C6718">
      <w:pPr>
        <w:rPr>
          <w:lang w:val="fr-FR"/>
        </w:rPr>
      </w:pPr>
    </w:p>
    <w:sectPr w:rsidR="00535F87" w:rsidRPr="001D6F57" w:rsidSect="00FB36EC">
      <w:headerReference w:type="default" r:id="rId18"/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1AD4" w14:textId="77777777" w:rsidR="00EF5BDD" w:rsidRDefault="00EF5BDD" w:rsidP="00BA3E51">
      <w:pPr>
        <w:spacing w:line="240" w:lineRule="auto"/>
      </w:pPr>
      <w:r>
        <w:separator/>
      </w:r>
    </w:p>
  </w:endnote>
  <w:endnote w:type="continuationSeparator" w:id="0">
    <w:p w14:paraId="5F461C27" w14:textId="77777777" w:rsidR="00EF5BDD" w:rsidRDefault="00EF5BD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01F1" w14:textId="77777777" w:rsidR="00EF5BDD" w:rsidRDefault="00EF5BDD" w:rsidP="00BA3E51">
      <w:pPr>
        <w:spacing w:line="240" w:lineRule="auto"/>
      </w:pPr>
      <w:r>
        <w:separator/>
      </w:r>
    </w:p>
  </w:footnote>
  <w:footnote w:type="continuationSeparator" w:id="0">
    <w:p w14:paraId="7017AC2D" w14:textId="77777777" w:rsidR="00EF5BDD" w:rsidRDefault="00EF5BDD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0FCD" w14:textId="77777777" w:rsidR="00217454" w:rsidRPr="00162614" w:rsidRDefault="00E35010">
    <w:pPr>
      <w:pStyle w:val="En-tt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5D455F2" wp14:editId="1DF221F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CF61DA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D0E0700" wp14:editId="4E2F7805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DB3A0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E1C3CC0" wp14:editId="6C53388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C0485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FADC999" wp14:editId="591BD1F7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8C3DA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1B52D357" wp14:editId="53826594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F033F9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4C7FC8B7" wp14:editId="5D43E82D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ED5268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12EDC12" wp14:editId="4DBD4A3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A36DA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1D54292" wp14:editId="1D67E163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050047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epuces1"/>
  </w:abstractNum>
  <w:num w:numId="1" w16cid:durableId="532233027">
    <w:abstractNumId w:val="6"/>
  </w:num>
  <w:num w:numId="2" w16cid:durableId="2043046656">
    <w:abstractNumId w:val="4"/>
  </w:num>
  <w:num w:numId="3" w16cid:durableId="2058360601">
    <w:abstractNumId w:val="5"/>
  </w:num>
  <w:num w:numId="4" w16cid:durableId="1127817975">
    <w:abstractNumId w:val="3"/>
  </w:num>
  <w:num w:numId="5" w16cid:durableId="109784905">
    <w:abstractNumId w:val="2"/>
  </w:num>
  <w:num w:numId="6" w16cid:durableId="954092762">
    <w:abstractNumId w:val="1"/>
  </w:num>
  <w:num w:numId="7" w16cid:durableId="1473672799">
    <w:abstractNumId w:val="0"/>
  </w:num>
  <w:num w:numId="8" w16cid:durableId="32809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C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0F725F"/>
    <w:rsid w:val="0011680D"/>
    <w:rsid w:val="00140582"/>
    <w:rsid w:val="00162614"/>
    <w:rsid w:val="00177BCB"/>
    <w:rsid w:val="001A313A"/>
    <w:rsid w:val="001C6718"/>
    <w:rsid w:val="001D6F57"/>
    <w:rsid w:val="00200FC4"/>
    <w:rsid w:val="00203314"/>
    <w:rsid w:val="00217454"/>
    <w:rsid w:val="002251C8"/>
    <w:rsid w:val="00265232"/>
    <w:rsid w:val="00293BB8"/>
    <w:rsid w:val="002A4A92"/>
    <w:rsid w:val="002D5478"/>
    <w:rsid w:val="003173EE"/>
    <w:rsid w:val="00364B5C"/>
    <w:rsid w:val="00373FC8"/>
    <w:rsid w:val="0039459C"/>
    <w:rsid w:val="003B3A48"/>
    <w:rsid w:val="003B4508"/>
    <w:rsid w:val="003C5242"/>
    <w:rsid w:val="003E7783"/>
    <w:rsid w:val="00442A0E"/>
    <w:rsid w:val="00443C70"/>
    <w:rsid w:val="004B419A"/>
    <w:rsid w:val="004E6AB2"/>
    <w:rsid w:val="00535F87"/>
    <w:rsid w:val="00564622"/>
    <w:rsid w:val="00597C1B"/>
    <w:rsid w:val="005B3227"/>
    <w:rsid w:val="005E0657"/>
    <w:rsid w:val="006755BF"/>
    <w:rsid w:val="006C0673"/>
    <w:rsid w:val="006C75D7"/>
    <w:rsid w:val="00747832"/>
    <w:rsid w:val="00780DA7"/>
    <w:rsid w:val="007B1C38"/>
    <w:rsid w:val="007E5AAA"/>
    <w:rsid w:val="007E6083"/>
    <w:rsid w:val="0081316C"/>
    <w:rsid w:val="00843834"/>
    <w:rsid w:val="00855181"/>
    <w:rsid w:val="008643BF"/>
    <w:rsid w:val="00893796"/>
    <w:rsid w:val="008A65BA"/>
    <w:rsid w:val="008B1112"/>
    <w:rsid w:val="008D4A99"/>
    <w:rsid w:val="00901E94"/>
    <w:rsid w:val="00914419"/>
    <w:rsid w:val="00935402"/>
    <w:rsid w:val="00962E61"/>
    <w:rsid w:val="00976E5A"/>
    <w:rsid w:val="0098591C"/>
    <w:rsid w:val="00986331"/>
    <w:rsid w:val="009B4EE4"/>
    <w:rsid w:val="009C7105"/>
    <w:rsid w:val="009E3575"/>
    <w:rsid w:val="00A130BA"/>
    <w:rsid w:val="00A964C8"/>
    <w:rsid w:val="00AB7FE5"/>
    <w:rsid w:val="00AC1E5A"/>
    <w:rsid w:val="00AE5B8C"/>
    <w:rsid w:val="00B87E22"/>
    <w:rsid w:val="00BA2D2C"/>
    <w:rsid w:val="00BA3E51"/>
    <w:rsid w:val="00BB3142"/>
    <w:rsid w:val="00C155FC"/>
    <w:rsid w:val="00C45D7E"/>
    <w:rsid w:val="00C570E5"/>
    <w:rsid w:val="00CB1D3C"/>
    <w:rsid w:val="00D666BB"/>
    <w:rsid w:val="00D8505D"/>
    <w:rsid w:val="00DE386C"/>
    <w:rsid w:val="00DE6B5A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5BDD"/>
    <w:rsid w:val="00EF639B"/>
    <w:rsid w:val="00F50BC6"/>
    <w:rsid w:val="00F76CCB"/>
    <w:rsid w:val="00F908C3"/>
    <w:rsid w:val="00FB36EC"/>
    <w:rsid w:val="00FB6DFB"/>
    <w:rsid w:val="00FE2094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F41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josua.his.free.f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hisjosuap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V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7FA331818047A6BC1311BEF49E53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B9679-B8F4-4030-9109-F8D19B6809FB}"/>
      </w:docPartPr>
      <w:docPartBody>
        <w:p w:rsidR="00000000" w:rsidRDefault="00000000">
          <w:pPr>
            <w:pStyle w:val="417FA331818047A6BC1311BEF49E5379"/>
          </w:pPr>
          <w:r w:rsidRPr="001D6F57">
            <w:rPr>
              <w:lang w:bidi="fr-FR"/>
            </w:rPr>
            <w:t>PROFIL</w:t>
          </w:r>
        </w:p>
      </w:docPartBody>
    </w:docPart>
    <w:docPart>
      <w:docPartPr>
        <w:name w:val="61B4C4857F8C43289A4A11EDAC8262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8596FA-D046-4DBA-BACF-F3E4744AE543}"/>
      </w:docPartPr>
      <w:docPartBody>
        <w:p w:rsidR="00000000" w:rsidRDefault="00000000">
          <w:pPr>
            <w:pStyle w:val="61B4C4857F8C43289A4A11EDAC8262AA"/>
          </w:pPr>
          <w:r w:rsidRPr="001D6F57">
            <w:rPr>
              <w:lang w:bidi="fr-FR"/>
            </w:rPr>
            <w:t>COORDONNÉES</w:t>
          </w:r>
        </w:p>
      </w:docPartBody>
    </w:docPart>
    <w:docPart>
      <w:docPartPr>
        <w:name w:val="D011EA4FF2194B70A975DB957AC738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379EE6-8591-494F-81D7-169C91D3E129}"/>
      </w:docPartPr>
      <w:docPartBody>
        <w:p w:rsidR="00000000" w:rsidRDefault="00000000">
          <w:pPr>
            <w:pStyle w:val="D011EA4FF2194B70A975DB957AC738AC"/>
          </w:pPr>
          <w:r w:rsidRPr="001D6F57">
            <w:rPr>
              <w:lang w:bidi="fr-FR"/>
            </w:rPr>
            <w:t>EXPÉRIENCE</w:t>
          </w:r>
        </w:p>
      </w:docPartBody>
    </w:docPart>
    <w:docPart>
      <w:docPartPr>
        <w:name w:val="52A41503D54A48CFBECDE7C29B1DF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1CB311-11E7-4B4D-AAF3-582A1A0C3257}"/>
      </w:docPartPr>
      <w:docPartBody>
        <w:p w:rsidR="00000000" w:rsidRDefault="00000000">
          <w:pPr>
            <w:pStyle w:val="52A41503D54A48CFBECDE7C29B1DF348"/>
          </w:pPr>
          <w:r w:rsidRPr="001D6F57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epuces1"/>
  </w:abstractNum>
  <w:num w:numId="1" w16cid:durableId="720789830">
    <w:abstractNumId w:val="0"/>
  </w:num>
  <w:num w:numId="2" w16cid:durableId="207311595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CB"/>
    <w:rsid w:val="006B00CB"/>
    <w:rsid w:val="00B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kern w:val="0"/>
      <w:sz w:val="28"/>
      <w:szCs w:val="24"/>
      <w:lang w:val="en-US" w:eastAsia="en-U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AA8FFE7EC074EA2872D347C53BD97B0">
    <w:name w:val="8AA8FFE7EC074EA2872D347C53BD97B0"/>
  </w:style>
  <w:style w:type="paragraph" w:customStyle="1" w:styleId="197C3AF2B71548DE9EACF6FF7BBBCC5F">
    <w:name w:val="197C3AF2B71548DE9EACF6FF7BBBCC5F"/>
  </w:style>
  <w:style w:type="paragraph" w:customStyle="1" w:styleId="E3E30FCE7782450FBEE388656873B221">
    <w:name w:val="E3E30FCE7782450FBEE388656873B221"/>
  </w:style>
  <w:style w:type="paragraph" w:customStyle="1" w:styleId="EEBE3BE48DAB4848BBA602C078E15DB5">
    <w:name w:val="EEBE3BE48DAB4848BBA602C078E15DB5"/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kern w:val="0"/>
      <w:sz w:val="28"/>
      <w:szCs w:val="24"/>
      <w:lang w:val="en-US" w:eastAsia="en-US"/>
      <w14:ligatures w14:val="none"/>
    </w:rPr>
  </w:style>
  <w:style w:type="paragraph" w:customStyle="1" w:styleId="30EEB459DC5547B8A13B1208F7A4C511">
    <w:name w:val="30EEB459DC5547B8A13B1208F7A4C511"/>
  </w:style>
  <w:style w:type="paragraph" w:customStyle="1" w:styleId="417FA331818047A6BC1311BEF49E5379">
    <w:name w:val="417FA331818047A6BC1311BEF49E5379"/>
  </w:style>
  <w:style w:type="paragraph" w:customStyle="1" w:styleId="61B4C4857F8C43289A4A11EDAC8262AA">
    <w:name w:val="61B4C4857F8C43289A4A11EDAC8262AA"/>
  </w:style>
  <w:style w:type="paragraph" w:customStyle="1" w:styleId="7661D5B7CAD04CEBA2254D3F1C4E8E41">
    <w:name w:val="7661D5B7CAD04CEBA2254D3F1C4E8E41"/>
  </w:style>
  <w:style w:type="paragraph" w:customStyle="1" w:styleId="297E1488D20E4C3ABF585A3BC4043A64">
    <w:name w:val="297E1488D20E4C3ABF585A3BC4043A64"/>
  </w:style>
  <w:style w:type="paragraph" w:customStyle="1" w:styleId="2C5C4809D97248E99A3802A9F8A18AF6">
    <w:name w:val="2C5C4809D97248E99A3802A9F8A18AF6"/>
  </w:style>
  <w:style w:type="paragraph" w:customStyle="1" w:styleId="EB51052BD9584D1FBABDBA41D989659E">
    <w:name w:val="EB51052BD9584D1FBABDBA41D989659E"/>
  </w:style>
  <w:style w:type="paragraph" w:customStyle="1" w:styleId="7C8F3C11464F43529D56CA4DEB80214B">
    <w:name w:val="7C8F3C11464F43529D56CA4DEB80214B"/>
  </w:style>
  <w:style w:type="paragraph" w:customStyle="1" w:styleId="D011EA4FF2194B70A975DB957AC738AC">
    <w:name w:val="D011EA4FF2194B70A975DB957AC738AC"/>
  </w:style>
  <w:style w:type="paragraph" w:customStyle="1" w:styleId="52A41503D54A48CFBECDE7C29B1DF348">
    <w:name w:val="52A41503D54A48CFBECDE7C29B1DF348"/>
  </w:style>
  <w:style w:type="paragraph" w:customStyle="1" w:styleId="304B36BA1CC4424D8B4499472908DBC8">
    <w:name w:val="304B36BA1CC4424D8B4499472908DBC8"/>
  </w:style>
  <w:style w:type="paragraph" w:customStyle="1" w:styleId="14E58F2F3F7246F590EB7411578C4BC7">
    <w:name w:val="14E58F2F3F7246F590EB7411578C4BC7"/>
  </w:style>
  <w:style w:type="paragraph" w:customStyle="1" w:styleId="AE25820EA1634658BCCE0F75721FE248">
    <w:name w:val="AE25820EA1634658BCCE0F75721FE248"/>
  </w:style>
  <w:style w:type="paragraph" w:styleId="Listepuces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kern w:val="0"/>
      <w:sz w:val="28"/>
      <w:szCs w:val="18"/>
      <w:lang w:val="en-US" w:eastAsia="en-US"/>
      <w14:ligatures w14:val="none"/>
    </w:rPr>
  </w:style>
  <w:style w:type="paragraph" w:styleId="Listepuces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epuces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epuces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epuces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customStyle="1" w:styleId="9B2D8861A8D74DA7894B40CA668C1712">
    <w:name w:val="9B2D8861A8D74DA7894B40CA668C1712"/>
  </w:style>
  <w:style w:type="character" w:customStyle="1" w:styleId="Titre4Car">
    <w:name w:val="Titre 4 Car"/>
    <w:basedOn w:val="Policepardfaut"/>
    <w:link w:val="Titre4"/>
    <w:uiPriority w:val="9"/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  <w:style w:type="paragraph" w:customStyle="1" w:styleId="5A041E3D73C446388C6271C664755EFE">
    <w:name w:val="5A041E3D73C446388C6271C664755EFE"/>
  </w:style>
  <w:style w:type="paragraph" w:customStyle="1" w:styleId="1B2130264CF942039533BB07C228E8B8">
    <w:name w:val="1B2130264CF942039533BB07C228E8B8"/>
  </w:style>
  <w:style w:type="paragraph" w:customStyle="1" w:styleId="B9DE443CFD904CEDBCAA85F9CE6401EF">
    <w:name w:val="B9DE443CFD904CEDBCAA85F9CE6401EF"/>
  </w:style>
  <w:style w:type="paragraph" w:customStyle="1" w:styleId="3E211F12DD8945E9946670B716B2DEB6">
    <w:name w:val="3E211F12DD8945E9946670B716B2DEB6"/>
  </w:style>
  <w:style w:type="paragraph" w:customStyle="1" w:styleId="AB592B15377C4A64BF984E20B4BC2A7D">
    <w:name w:val="AB592B15377C4A64BF984E20B4BC2A7D"/>
  </w:style>
  <w:style w:type="paragraph" w:customStyle="1" w:styleId="9F31BCDA54D44DBDBED3A419476FB468">
    <w:name w:val="9F31BCDA54D44DBDBED3A419476FB468"/>
  </w:style>
  <w:style w:type="paragraph" w:customStyle="1" w:styleId="A19BCCEBFEBF4838951341807D9F3AEA">
    <w:name w:val="A19BCCEBFEBF4838951341807D9F3AEA"/>
  </w:style>
  <w:style w:type="paragraph" w:customStyle="1" w:styleId="7B5E8C0A218A47C1A9EB186F51CC62E0">
    <w:name w:val="7B5E8C0A218A47C1A9EB186F51CC62E0"/>
  </w:style>
  <w:style w:type="paragraph" w:styleId="Date">
    <w:name w:val="Date"/>
    <w:basedOn w:val="Normal"/>
    <w:next w:val="Normal"/>
    <w:link w:val="DateC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kern w:val="0"/>
      <w:sz w:val="18"/>
      <w:szCs w:val="18"/>
      <w:lang w:val="en-US" w:eastAsia="en-US"/>
      <w14:ligatures w14:val="none"/>
    </w:rPr>
  </w:style>
  <w:style w:type="character" w:customStyle="1" w:styleId="DateCar">
    <w:name w:val="Date Car"/>
    <w:basedOn w:val="Policepardfaut"/>
    <w:link w:val="Date"/>
    <w:uiPriority w:val="99"/>
    <w:rPr>
      <w:rFonts w:eastAsiaTheme="minorHAnsi"/>
      <w:caps/>
      <w:color w:val="4472C4" w:themeColor="accent1"/>
      <w:kern w:val="0"/>
      <w:sz w:val="18"/>
      <w:szCs w:val="18"/>
      <w:lang w:val="en-US" w:eastAsia="en-US"/>
      <w14:ligatures w14:val="none"/>
    </w:rPr>
  </w:style>
  <w:style w:type="paragraph" w:customStyle="1" w:styleId="90F189909C0248D7B0C8AAB9EE670295">
    <w:name w:val="90F189909C0248D7B0C8AAB9EE670295"/>
  </w:style>
  <w:style w:type="paragraph" w:customStyle="1" w:styleId="6B14E2CBD3B04480880832A09B4F0688">
    <w:name w:val="6B14E2CBD3B04480880832A09B4F0688"/>
  </w:style>
  <w:style w:type="paragraph" w:customStyle="1" w:styleId="1FEAC1D5F4C641F19778476AF65BBA10">
    <w:name w:val="1FEAC1D5F4C641F19778476AF65BBA10"/>
  </w:style>
  <w:style w:type="paragraph" w:customStyle="1" w:styleId="BFC13964B82F49DDA44B9A51E1C7FFEA">
    <w:name w:val="BFC13964B82F49DDA44B9A51E1C7FFEA"/>
  </w:style>
  <w:style w:type="paragraph" w:customStyle="1" w:styleId="4D55C1E376684C838722315DC8CB725E">
    <w:name w:val="4D55C1E376684C838722315DC8CB725E"/>
  </w:style>
  <w:style w:type="paragraph" w:customStyle="1" w:styleId="FE5E64D460D74FB5A4B832AA39607583">
    <w:name w:val="FE5E64D460D74FB5A4B832AA39607583"/>
    <w:rsid w:val="006B00CB"/>
  </w:style>
  <w:style w:type="paragraph" w:customStyle="1" w:styleId="8927F209AD9B46C5BB1B4111F5A7BEFF">
    <w:name w:val="8927F209AD9B46C5BB1B4111F5A7BEFF"/>
    <w:rsid w:val="006B0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bloc de couleur.dotx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2023-10-30T09:32:00Z</dcterms:created>
  <dcterms:modified xsi:type="dcterms:W3CDTF">2023-10-30T10:04:00Z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